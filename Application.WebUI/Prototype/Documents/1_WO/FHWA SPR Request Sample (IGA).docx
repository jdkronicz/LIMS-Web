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DF" w:rsidRDefault="004952DF" w:rsidP="00412668"/>
    <w:p w:rsidR="004952DF" w:rsidRDefault="004952DF" w:rsidP="00412668"/>
    <w:p w:rsidR="003C3B45" w:rsidRDefault="002C0E68" w:rsidP="00412668">
      <w:r>
        <w:t>November 10</w:t>
      </w:r>
      <w:r w:rsidR="003C3B45">
        <w:t>, 2010</w:t>
      </w:r>
    </w:p>
    <w:p w:rsidR="003C3B45" w:rsidRDefault="003C3B45" w:rsidP="00412668"/>
    <w:p w:rsidR="003C3B45" w:rsidRDefault="003C3B45" w:rsidP="00412668">
      <w:r>
        <w:t xml:space="preserve">Kingsley </w:t>
      </w:r>
      <w:proofErr w:type="spellStart"/>
      <w:r>
        <w:t>Azubike</w:t>
      </w:r>
      <w:proofErr w:type="spellEnd"/>
    </w:p>
    <w:p w:rsidR="003C3B45" w:rsidRDefault="003C3B45" w:rsidP="00412668">
      <w:r>
        <w:t>Federal Highway Administration</w:t>
      </w:r>
    </w:p>
    <w:p w:rsidR="003C3B45" w:rsidRPr="00F626A0" w:rsidRDefault="00F626A0" w:rsidP="00412668">
      <w:pPr>
        <w:rPr>
          <w:b/>
        </w:rPr>
      </w:pPr>
      <w:r w:rsidRPr="00F626A0">
        <w:rPr>
          <w:rStyle w:val="Strong"/>
          <w:b w:val="0"/>
        </w:rPr>
        <w:t>228 Walnut Street, Room 508</w:t>
      </w:r>
      <w:r w:rsidRPr="00F626A0">
        <w:rPr>
          <w:b/>
          <w:bCs/>
        </w:rPr>
        <w:br/>
      </w:r>
      <w:r w:rsidRPr="00F626A0">
        <w:rPr>
          <w:rStyle w:val="Strong"/>
          <w:b w:val="0"/>
        </w:rPr>
        <w:t>Harrisburg, PA 17101-1720</w:t>
      </w:r>
    </w:p>
    <w:p w:rsidR="003C3B45" w:rsidRDefault="003C3B45" w:rsidP="00412668"/>
    <w:p w:rsidR="003C3B45" w:rsidRDefault="003C3B45" w:rsidP="00412668">
      <w:r>
        <w:t>Re:</w:t>
      </w:r>
      <w:r>
        <w:tab/>
        <w:t xml:space="preserve">Contract No. </w:t>
      </w:r>
      <w:r w:rsidR="002C0E68">
        <w:t>510602</w:t>
      </w:r>
    </w:p>
    <w:p w:rsidR="003C3B45" w:rsidRDefault="003C3B45" w:rsidP="00412668">
      <w:r>
        <w:tab/>
      </w:r>
      <w:r w:rsidR="002C0E68">
        <w:t>Project No. PSU 032</w:t>
      </w:r>
      <w:r w:rsidR="0049728A">
        <w:t xml:space="preserve"> </w:t>
      </w:r>
    </w:p>
    <w:p w:rsidR="003C3B45" w:rsidRDefault="003C3B45" w:rsidP="00412668">
      <w:r>
        <w:tab/>
        <w:t>SPR Funding Approval</w:t>
      </w:r>
      <w:r w:rsidR="0049728A">
        <w:t xml:space="preserve"> </w:t>
      </w:r>
    </w:p>
    <w:p w:rsidR="003C3B45" w:rsidRDefault="003C3B45" w:rsidP="00412668"/>
    <w:p w:rsidR="003C3B45" w:rsidRDefault="003C3B45" w:rsidP="00412668">
      <w:r>
        <w:t xml:space="preserve">Dear Mr. </w:t>
      </w:r>
      <w:proofErr w:type="spellStart"/>
      <w:r>
        <w:t>Azubike</w:t>
      </w:r>
      <w:proofErr w:type="spellEnd"/>
      <w:r>
        <w:t>:</w:t>
      </w:r>
    </w:p>
    <w:p w:rsidR="003C3B45" w:rsidRDefault="003C3B45" w:rsidP="00412668"/>
    <w:p w:rsidR="002C0E68" w:rsidRDefault="002C0E68" w:rsidP="00805048">
      <w:r w:rsidRPr="00530398">
        <w:t>Attached for your review and a</w:t>
      </w:r>
      <w:r>
        <w:t xml:space="preserve">pproval is </w:t>
      </w:r>
      <w:r w:rsidR="002B6AD9">
        <w:t xml:space="preserve">the scope of work and budget for </w:t>
      </w:r>
      <w:r>
        <w:t xml:space="preserve">Work Order </w:t>
      </w:r>
      <w:r w:rsidR="00805048">
        <w:t>PSU 032</w:t>
      </w:r>
      <w:r>
        <w:t>, “</w:t>
      </w:r>
      <w:r w:rsidR="00805048" w:rsidRPr="00805048">
        <w:t>Development of Guidelines for Usage of High Percent RAP in Warm Mix Asphalt Pavements</w:t>
      </w:r>
      <w:r>
        <w:t>”</w:t>
      </w:r>
      <w:r w:rsidRPr="00530398">
        <w:t xml:space="preserve">, under </w:t>
      </w:r>
      <w:r w:rsidR="002B6AD9">
        <w:t xml:space="preserve">the </w:t>
      </w:r>
      <w:r>
        <w:t xml:space="preserve">PennDOT/Penn State University </w:t>
      </w:r>
      <w:r w:rsidRPr="00674348">
        <w:t xml:space="preserve">Intergovernmental Agreement </w:t>
      </w:r>
      <w:r w:rsidRPr="00530398">
        <w:t xml:space="preserve">No. </w:t>
      </w:r>
      <w:r>
        <w:t>510602</w:t>
      </w:r>
      <w:r w:rsidRPr="00530398">
        <w:t xml:space="preserve">.  </w:t>
      </w:r>
    </w:p>
    <w:p w:rsidR="002B6AD9" w:rsidRDefault="002B6AD9" w:rsidP="002B6AD9"/>
    <w:p w:rsidR="002C0E68" w:rsidRPr="00284655" w:rsidRDefault="002C0E68" w:rsidP="002B6AD9">
      <w:r w:rsidRPr="00284655">
        <w:t>We are requesting State Planning and</w:t>
      </w:r>
      <w:r w:rsidR="002B6AD9">
        <w:t xml:space="preserve"> Research funding approval for </w:t>
      </w:r>
      <w:r w:rsidR="002B6AD9" w:rsidRPr="002B6AD9">
        <w:t>$93,180.96</w:t>
      </w:r>
      <w:r w:rsidR="002B6AD9">
        <w:t xml:space="preserve"> </w:t>
      </w:r>
      <w:r w:rsidRPr="00284655">
        <w:t xml:space="preserve">to support this </w:t>
      </w:r>
      <w:r w:rsidR="002B6AD9">
        <w:t>eleven</w:t>
      </w:r>
      <w:r>
        <w:t xml:space="preserve"> </w:t>
      </w:r>
      <w:r w:rsidRPr="00284655">
        <w:t>(</w:t>
      </w:r>
      <w:r w:rsidR="002B6AD9">
        <w:t>11</w:t>
      </w:r>
      <w:r w:rsidRPr="00284655">
        <w:t xml:space="preserve">) month project.  </w:t>
      </w:r>
    </w:p>
    <w:p w:rsidR="002C0E68" w:rsidRPr="00530398" w:rsidRDefault="002C0E68" w:rsidP="002C0E68"/>
    <w:p w:rsidR="002C0E68" w:rsidRPr="00530398" w:rsidRDefault="002C0E68" w:rsidP="002B6AD9">
      <w:r w:rsidRPr="00530398">
        <w:t xml:space="preserve">If you have any questions please </w:t>
      </w:r>
      <w:r w:rsidR="00A809FE">
        <w:t>feel free to call me</w:t>
      </w:r>
      <w:r w:rsidRPr="00530398">
        <w:t xml:space="preserve">.   Thank you for your time and review of this </w:t>
      </w:r>
      <w:r>
        <w:t>worthwhile research request</w:t>
      </w:r>
      <w:r w:rsidRPr="00530398">
        <w:t>.</w:t>
      </w:r>
    </w:p>
    <w:p w:rsidR="002C0E68" w:rsidRDefault="002C0E68" w:rsidP="00412668"/>
    <w:p w:rsidR="000A0B5F" w:rsidRDefault="000A0B5F" w:rsidP="00412668"/>
    <w:p w:rsidR="003C3B45" w:rsidRDefault="003C3B45" w:rsidP="00412668"/>
    <w:p w:rsidR="003C3B45" w:rsidRDefault="003C3B45" w:rsidP="00412668">
      <w:r>
        <w:t>Sincerely,</w:t>
      </w:r>
    </w:p>
    <w:p w:rsidR="003C3B45" w:rsidRDefault="003C3B45" w:rsidP="00412668"/>
    <w:p w:rsidR="003C3B45" w:rsidRDefault="002B6AD9" w:rsidP="00412668">
      <w:r w:rsidRPr="002B6AD9">
        <w:drawing>
          <wp:inline distT="0" distB="0" distL="0" distR="0">
            <wp:extent cx="1524000" cy="717550"/>
            <wp:effectExtent l="19050" t="0" r="0" b="0"/>
            <wp:docPr id="2" name="Picture 1" descr="Kim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mEmai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D9" w:rsidRDefault="002B6AD9" w:rsidP="00412668"/>
    <w:p w:rsidR="002B6AD9" w:rsidRDefault="002B6AD9" w:rsidP="00412668"/>
    <w:p w:rsidR="003C3B45" w:rsidRDefault="002B6AD9" w:rsidP="00412668">
      <w:r>
        <w:t>Kim Ferroni</w:t>
      </w:r>
    </w:p>
    <w:p w:rsidR="003C3B45" w:rsidRDefault="003C3B45" w:rsidP="00412668">
      <w:r>
        <w:t>Contract Administrator</w:t>
      </w:r>
    </w:p>
    <w:p w:rsidR="004952DF" w:rsidRPr="009B028E" w:rsidRDefault="003C3B45" w:rsidP="00412668">
      <w:r>
        <w:t>Bureau of Planning and Research</w:t>
      </w:r>
    </w:p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sectPr w:rsidR="004952DF" w:rsidRPr="009B028E" w:rsidSect="00412668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AD9" w:rsidRDefault="002B6AD9">
      <w:r>
        <w:separator/>
      </w:r>
    </w:p>
  </w:endnote>
  <w:endnote w:type="continuationSeparator" w:id="0">
    <w:p w:rsidR="002B6AD9" w:rsidRDefault="002B6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AD9" w:rsidRPr="006F3E78" w:rsidRDefault="002B6AD9" w:rsidP="004952DF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8"/>
        <w:szCs w:val="18"/>
      </w:rPr>
    </w:pPr>
    <w:r>
      <w:rPr>
        <w:rFonts w:ascii="Verdana" w:hAnsi="Verdana" w:cs="Arial"/>
        <w:noProof/>
        <w:color w:val="132356"/>
        <w:sz w:val="18"/>
        <w:szCs w:val="18"/>
      </w:rPr>
      <w:pict>
        <v:line id="_x0000_s2062" style="position:absolute;left:0;text-align:left;z-index:251657216" from="2.25pt,-10.05pt" to="469.5pt,-10.05pt" strokecolor="#132356"/>
      </w:pict>
    </w:r>
    <w:r>
      <w:rPr>
        <w:rFonts w:ascii="Verdana" w:hAnsi="Verdana" w:cs="Arial"/>
        <w:color w:val="132356"/>
        <w:sz w:val="18"/>
        <w:szCs w:val="18"/>
      </w:rPr>
      <w:t>Bureau or Office Name</w:t>
    </w:r>
    <w:r w:rsidRPr="006F3E78">
      <w:rPr>
        <w:rFonts w:ascii="Verdana" w:hAnsi="Verdana" w:cs="Arial"/>
        <w:color w:val="132356"/>
        <w:sz w:val="18"/>
        <w:szCs w:val="18"/>
      </w:rPr>
      <w:t xml:space="preserve"> | Address | Cit</w:t>
    </w:r>
    <w:r>
      <w:rPr>
        <w:rFonts w:ascii="Verdana" w:hAnsi="Verdana" w:cs="Arial"/>
        <w:color w:val="132356"/>
        <w:sz w:val="18"/>
        <w:szCs w:val="18"/>
      </w:rPr>
      <w:t xml:space="preserve">y, PA zip code | </w:t>
    </w:r>
    <w:proofErr w:type="spellStart"/>
    <w:r>
      <w:rPr>
        <w:rFonts w:ascii="Verdana" w:hAnsi="Verdana" w:cs="Arial"/>
        <w:color w:val="132356"/>
        <w:sz w:val="18"/>
        <w:szCs w:val="18"/>
      </w:rPr>
      <w:t>phone.number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AD9" w:rsidRPr="006F3E78" w:rsidRDefault="002B6AD9" w:rsidP="00412668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8"/>
        <w:szCs w:val="18"/>
      </w:rPr>
    </w:pPr>
    <w:r>
      <w:rPr>
        <w:rFonts w:ascii="Verdana" w:hAnsi="Verdana" w:cs="Arial"/>
        <w:noProof/>
        <w:color w:val="132356"/>
        <w:sz w:val="18"/>
        <w:szCs w:val="18"/>
      </w:rPr>
      <w:pict>
        <v:line id="_x0000_s2064" style="position:absolute;left:0;text-align:left;z-index:251658240" from="3.75pt,-14.55pt" to="471pt,-14.55pt" strokecolor="#132356"/>
      </w:pict>
    </w:r>
    <w:r>
      <w:rPr>
        <w:rFonts w:ascii="Verdana" w:hAnsi="Verdana" w:cs="Arial"/>
        <w:color w:val="132356"/>
        <w:sz w:val="18"/>
        <w:szCs w:val="18"/>
      </w:rPr>
      <w:t>Bureau of Planning and Research</w:t>
    </w:r>
    <w:r w:rsidRPr="006F3E78">
      <w:rPr>
        <w:rFonts w:ascii="Verdana" w:hAnsi="Verdana" w:cs="Arial"/>
        <w:color w:val="132356"/>
        <w:sz w:val="18"/>
        <w:szCs w:val="18"/>
      </w:rPr>
      <w:t xml:space="preserve"> | </w:t>
    </w:r>
    <w:r>
      <w:rPr>
        <w:rFonts w:ascii="Verdana" w:hAnsi="Verdana" w:cs="Arial"/>
        <w:color w:val="132356"/>
        <w:sz w:val="18"/>
        <w:szCs w:val="18"/>
      </w:rPr>
      <w:t>400 North Street</w:t>
    </w:r>
    <w:r w:rsidRPr="006F3E78">
      <w:rPr>
        <w:rFonts w:ascii="Verdana" w:hAnsi="Verdana" w:cs="Arial"/>
        <w:color w:val="132356"/>
        <w:sz w:val="18"/>
        <w:szCs w:val="18"/>
      </w:rPr>
      <w:t xml:space="preserve"> | </w:t>
    </w:r>
    <w:r>
      <w:rPr>
        <w:rFonts w:ascii="Verdana" w:hAnsi="Verdana" w:cs="Arial"/>
        <w:color w:val="132356"/>
        <w:sz w:val="18"/>
        <w:szCs w:val="18"/>
      </w:rPr>
      <w:t>Harrisburg, PA 17120 | 717.214.8685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AD9" w:rsidRDefault="002B6AD9">
      <w:r>
        <w:separator/>
      </w:r>
    </w:p>
  </w:footnote>
  <w:footnote w:type="continuationSeparator" w:id="0">
    <w:p w:rsidR="002B6AD9" w:rsidRDefault="002B6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AD9" w:rsidRPr="009B028E" w:rsidRDefault="002B6AD9" w:rsidP="00412668">
    <w:pPr>
      <w:pStyle w:val="Header"/>
      <w:spacing w:after="160"/>
      <w:rPr>
        <w:color w:val="9EA1BD"/>
        <w:sz w:val="14"/>
      </w:rPr>
    </w:pPr>
    <w:r w:rsidRPr="009B028E">
      <w:rPr>
        <w:rFonts w:ascii="Verdana" w:hAnsi="Verdana"/>
        <w:smallCaps/>
        <w:color w:val="9EA1BD"/>
        <w:sz w:val="14"/>
      </w:rPr>
      <w:t>OS-2 (</w:t>
    </w:r>
    <w:r>
      <w:rPr>
        <w:rFonts w:ascii="Verdana" w:hAnsi="Verdana"/>
        <w:smallCaps/>
        <w:color w:val="9EA1BD"/>
        <w:sz w:val="14"/>
      </w:rPr>
      <w:t>11</w:t>
    </w:r>
    <w:r w:rsidRPr="009B028E">
      <w:rPr>
        <w:rFonts w:ascii="Verdana" w:hAnsi="Verdana"/>
        <w:smallCaps/>
        <w:color w:val="9EA1BD"/>
        <w:sz w:val="14"/>
      </w:rPr>
      <w:t xml:space="preserve">-08) </w:t>
    </w:r>
  </w:p>
  <w:p w:rsidR="002B6AD9" w:rsidRPr="009B028E" w:rsidRDefault="002B6AD9" w:rsidP="00412668">
    <w:pPr>
      <w:pStyle w:val="Header"/>
      <w:rPr>
        <w:rFonts w:ascii="Verdana" w:hAnsi="Verdana"/>
        <w:smallCaps/>
        <w:color w:val="99CCFF"/>
        <w:sz w:val="14"/>
      </w:rPr>
    </w:pPr>
    <w:r>
      <w:rPr>
        <w:noProof/>
      </w:rPr>
      <w:drawing>
        <wp:inline distT="0" distB="0" distL="0" distR="0">
          <wp:extent cx="2743200" cy="584200"/>
          <wp:effectExtent l="19050" t="0" r="0" b="0"/>
          <wp:docPr id="1" name="Picture 4" descr="2008PennDOT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08PennDOT28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6AD9" w:rsidRPr="00412668" w:rsidRDefault="002B6AD9" w:rsidP="00412668">
    <w:pPr>
      <w:pStyle w:val="Header"/>
      <w:ind w:left="1037"/>
      <w:rPr>
        <w:color w:val="9EA1BD"/>
        <w:sz w:val="14"/>
      </w:rPr>
    </w:pPr>
    <w:r w:rsidRPr="009B028E">
      <w:rPr>
        <w:rFonts w:ascii="Verdana" w:hAnsi="Verdana"/>
        <w:color w:val="9EA1BD"/>
        <w:sz w:val="14"/>
      </w:rPr>
      <w:t xml:space="preserve">www.dot.state.pa.us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65">
      <o:colormru v:ext="edit" colors="#cfc1a5,#132356"/>
      <o:colormenu v:ext="edit" strokecolor="#13235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236D"/>
    <w:rsid w:val="000A0B5F"/>
    <w:rsid w:val="000D70FE"/>
    <w:rsid w:val="000F19CC"/>
    <w:rsid w:val="002B6AD9"/>
    <w:rsid w:val="002C0E68"/>
    <w:rsid w:val="003C3B45"/>
    <w:rsid w:val="003E00A8"/>
    <w:rsid w:val="00412668"/>
    <w:rsid w:val="004928B3"/>
    <w:rsid w:val="00493FEB"/>
    <w:rsid w:val="0049400E"/>
    <w:rsid w:val="004952DF"/>
    <w:rsid w:val="0049728A"/>
    <w:rsid w:val="004D5B5A"/>
    <w:rsid w:val="004E49E3"/>
    <w:rsid w:val="00677929"/>
    <w:rsid w:val="006E236D"/>
    <w:rsid w:val="006F3E78"/>
    <w:rsid w:val="00731DC2"/>
    <w:rsid w:val="00805048"/>
    <w:rsid w:val="00844324"/>
    <w:rsid w:val="00966D90"/>
    <w:rsid w:val="009956EA"/>
    <w:rsid w:val="00A809FE"/>
    <w:rsid w:val="00BA5F74"/>
    <w:rsid w:val="00D7341A"/>
    <w:rsid w:val="00D85EE7"/>
    <w:rsid w:val="00EE0BFA"/>
    <w:rsid w:val="00F6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>
      <o:colormru v:ext="edit" colors="#cfc1a5,#132356"/>
      <o:colormenu v:ext="edit" strokecolor="#13235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1F1CB3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7E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7E9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75519"/>
    <w:rPr>
      <w:color w:val="0000FF"/>
      <w:u w:val="single"/>
    </w:rPr>
  </w:style>
  <w:style w:type="paragraph" w:styleId="BalloonText">
    <w:name w:val="Balloon Text"/>
    <w:basedOn w:val="Normal"/>
    <w:semiHidden/>
    <w:rsid w:val="00156C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26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BPR\Research\Research%20Staff%20Folders\Kim%20F\Contracting\Sample%20documents\OS-2.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OS-2.Letter Template.dot</Template>
  <TotalTime>33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PennDOT Letterhead Template</vt:lpstr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PennDOT Letterhead Template</dc:title>
  <dc:subject/>
  <dc:creator>kferroni</dc:creator>
  <cp:keywords/>
  <dc:description>9-08</dc:description>
  <cp:lastModifiedBy>kferroni</cp:lastModifiedBy>
  <cp:revision>7</cp:revision>
  <cp:lastPrinted>2008-08-25T12:49:00Z</cp:lastPrinted>
  <dcterms:created xsi:type="dcterms:W3CDTF">2010-04-22T18:46:00Z</dcterms:created>
  <dcterms:modified xsi:type="dcterms:W3CDTF">2010-11-10T14:31:00Z</dcterms:modified>
</cp:coreProperties>
</file>